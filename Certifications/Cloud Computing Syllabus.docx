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1FF8" w14:textId="76AD9DAD" w:rsidR="006D3A72" w:rsidRDefault="00A37E8F" w:rsidP="00A37E8F">
      <w:pPr>
        <w:pStyle w:val="Title"/>
        <w:rPr>
          <w:lang w:val="en-IN"/>
        </w:rPr>
      </w:pPr>
      <w:r w:rsidRPr="00A37E8F">
        <w:rPr>
          <w:lang w:val="en-IN"/>
        </w:rPr>
        <w:t>Cloud Computing</w:t>
      </w:r>
    </w:p>
    <w:p w14:paraId="7D86E929" w14:textId="3BABB8B7" w:rsidR="00A37E8F" w:rsidRPr="00A37E8F" w:rsidRDefault="00A37E8F" w:rsidP="00A37E8F">
      <w:pPr>
        <w:rPr>
          <w:lang w:val="en-IN"/>
        </w:rPr>
      </w:pPr>
    </w:p>
    <w:p w14:paraId="45DA10D5" w14:textId="0C98B3C3" w:rsidR="00A37E8F" w:rsidRDefault="00A37E8F" w:rsidP="00A37E8F">
      <w:pPr>
        <w:pStyle w:val="Heading1"/>
        <w:rPr>
          <w:lang w:val="en-IN"/>
        </w:rPr>
      </w:pPr>
      <w:r>
        <w:rPr>
          <w:lang w:val="en-IN"/>
        </w:rPr>
        <w:t>C0. Preparatory Course</w:t>
      </w:r>
    </w:p>
    <w:p w14:paraId="662470EF" w14:textId="15C15BA2" w:rsidR="00A37E8F" w:rsidRDefault="00A37E8F" w:rsidP="00A37E8F">
      <w:pPr>
        <w:rPr>
          <w:lang w:val="en-IN"/>
        </w:rPr>
      </w:pPr>
      <w:r>
        <w:rPr>
          <w:lang w:val="en-IN"/>
        </w:rPr>
        <w:t>Fundamentals of Programming Languages with Basic Data Structures</w:t>
      </w:r>
    </w:p>
    <w:p w14:paraId="35E51637" w14:textId="3B2696CA" w:rsidR="00A37E8F" w:rsidRDefault="00A37E8F" w:rsidP="00A37E8F">
      <w:pPr>
        <w:rPr>
          <w:lang w:val="en-IN"/>
        </w:rPr>
      </w:pPr>
      <w:r>
        <w:rPr>
          <w:lang w:val="en-IN"/>
        </w:rPr>
        <w:t>Learning the fundamentals of C# and its basic building blocks.</w:t>
      </w:r>
    </w:p>
    <w:p w14:paraId="52738A0A" w14:textId="0D4872C8" w:rsidR="00A37E8F" w:rsidRDefault="00A37E8F" w:rsidP="00A37E8F">
      <w:pPr>
        <w:pStyle w:val="Heading1"/>
        <w:rPr>
          <w:lang w:val="en-IN"/>
        </w:rPr>
      </w:pPr>
      <w:r>
        <w:rPr>
          <w:lang w:val="en-IN"/>
        </w:rPr>
        <w:t>C1. Toolkit for Experiential Learning</w:t>
      </w:r>
    </w:p>
    <w:p w14:paraId="2F681370" w14:textId="20043A48" w:rsidR="007407F6" w:rsidRDefault="007407F6" w:rsidP="007407F6">
      <w:pPr>
        <w:rPr>
          <w:lang w:val="en-IN"/>
        </w:rPr>
      </w:pPr>
      <w:r>
        <w:rPr>
          <w:lang w:val="en-IN"/>
        </w:rPr>
        <w:t>Abstraction and Encapsulation</w:t>
      </w:r>
    </w:p>
    <w:p w14:paraId="5D3C92DA" w14:textId="651C2011" w:rsidR="007407F6" w:rsidRDefault="007407F6" w:rsidP="007407F6">
      <w:pPr>
        <w:rPr>
          <w:lang w:val="en-IN"/>
        </w:rPr>
      </w:pPr>
      <w:r>
        <w:rPr>
          <w:lang w:val="en-IN"/>
        </w:rPr>
        <w:t>Inheritance and Polymorphism</w:t>
      </w:r>
    </w:p>
    <w:p w14:paraId="030706EB" w14:textId="7B6D9C4C" w:rsidR="007407F6" w:rsidRDefault="007407F6" w:rsidP="007407F6">
      <w:pPr>
        <w:rPr>
          <w:lang w:val="en-IN"/>
        </w:rPr>
      </w:pPr>
      <w:r>
        <w:rPr>
          <w:lang w:val="en-IN"/>
        </w:rPr>
        <w:t>Arrays, ArrayList, Environment Set up</w:t>
      </w:r>
    </w:p>
    <w:p w14:paraId="49EFDC01" w14:textId="7ABA319D" w:rsidR="007407F6" w:rsidRDefault="007407F6" w:rsidP="007407F6">
      <w:pPr>
        <w:pStyle w:val="Heading1"/>
        <w:rPr>
          <w:lang w:val="en-IN"/>
        </w:rPr>
      </w:pPr>
      <w:r>
        <w:rPr>
          <w:lang w:val="en-IN"/>
        </w:rPr>
        <w:t>C</w:t>
      </w:r>
      <w:r>
        <w:rPr>
          <w:lang w:val="en-IN"/>
        </w:rPr>
        <w:t>2</w:t>
      </w:r>
      <w:r>
        <w:rPr>
          <w:lang w:val="en-IN"/>
        </w:rPr>
        <w:t>. Experiential Learning</w:t>
      </w:r>
    </w:p>
    <w:p w14:paraId="11D7E324" w14:textId="04F7A203" w:rsidR="007407F6" w:rsidRDefault="007407F6" w:rsidP="007407F6">
      <w:pPr>
        <w:rPr>
          <w:lang w:val="en-IN"/>
        </w:rPr>
      </w:pPr>
      <w:r>
        <w:rPr>
          <w:lang w:val="en-IN"/>
        </w:rPr>
        <w:t>Requirement Identification</w:t>
      </w:r>
    </w:p>
    <w:p w14:paraId="22318837" w14:textId="26189A76" w:rsidR="007407F6" w:rsidRDefault="007407F6" w:rsidP="007407F6">
      <w:pPr>
        <w:rPr>
          <w:lang w:val="en-IN"/>
        </w:rPr>
      </w:pPr>
      <w:r>
        <w:rPr>
          <w:lang w:val="en-IN"/>
        </w:rPr>
        <w:t>Assignment on Requirement Identification</w:t>
      </w:r>
    </w:p>
    <w:p w14:paraId="371208FE" w14:textId="2C5B8F54" w:rsidR="007407F6" w:rsidRDefault="007407F6" w:rsidP="007407F6">
      <w:pPr>
        <w:rPr>
          <w:lang w:val="en-IN"/>
        </w:rPr>
      </w:pPr>
      <w:r>
        <w:rPr>
          <w:lang w:val="en-IN"/>
        </w:rPr>
        <w:t>Design and Prototyping</w:t>
      </w:r>
    </w:p>
    <w:p w14:paraId="4F9662D4" w14:textId="51ADAC27" w:rsidR="007407F6" w:rsidRDefault="007407F6" w:rsidP="007407F6">
      <w:pPr>
        <w:rPr>
          <w:lang w:val="en-IN"/>
        </w:rPr>
      </w:pPr>
      <w:r>
        <w:rPr>
          <w:lang w:val="en-IN"/>
        </w:rPr>
        <w:t>Assignment on Design and Prototyping</w:t>
      </w:r>
    </w:p>
    <w:p w14:paraId="0EB228D7" w14:textId="4A99CF2D" w:rsidR="007407F6" w:rsidRDefault="007407F6" w:rsidP="007407F6">
      <w:pPr>
        <w:rPr>
          <w:lang w:val="en-IN"/>
        </w:rPr>
      </w:pPr>
      <w:r>
        <w:rPr>
          <w:lang w:val="en-IN"/>
        </w:rPr>
        <w:t>Module level Implementation and Unit Testing</w:t>
      </w:r>
    </w:p>
    <w:p w14:paraId="09ADDB86" w14:textId="33F462D3" w:rsidR="007407F6" w:rsidRDefault="007407F6" w:rsidP="007407F6">
      <w:pPr>
        <w:rPr>
          <w:lang w:val="en-IN"/>
        </w:rPr>
      </w:pPr>
      <w:r>
        <w:rPr>
          <w:lang w:val="en-IN"/>
        </w:rPr>
        <w:t>Assignment on Module level Implementation</w:t>
      </w:r>
    </w:p>
    <w:p w14:paraId="41800155" w14:textId="4E9C1F28" w:rsidR="007407F6" w:rsidRDefault="007407F6" w:rsidP="007407F6">
      <w:pPr>
        <w:rPr>
          <w:lang w:val="en-IN"/>
        </w:rPr>
      </w:pPr>
      <w:r>
        <w:rPr>
          <w:lang w:val="en-IN"/>
        </w:rPr>
        <w:t>Integration and Testing</w:t>
      </w:r>
    </w:p>
    <w:p w14:paraId="5CE4B5DE" w14:textId="4853418D" w:rsidR="007407F6" w:rsidRPr="007407F6" w:rsidRDefault="007407F6" w:rsidP="007407F6">
      <w:pPr>
        <w:pStyle w:val="Heading1"/>
        <w:rPr>
          <w:sz w:val="40"/>
          <w:szCs w:val="40"/>
          <w:lang w:val="en-IN"/>
        </w:rPr>
      </w:pPr>
      <w:r w:rsidRPr="007407F6">
        <w:rPr>
          <w:sz w:val="40"/>
          <w:szCs w:val="40"/>
          <w:lang w:val="en-IN"/>
        </w:rPr>
        <w:t>C</w:t>
      </w:r>
      <w:r w:rsidRPr="007407F6">
        <w:rPr>
          <w:sz w:val="40"/>
          <w:szCs w:val="40"/>
          <w:lang w:val="en-IN"/>
        </w:rPr>
        <w:t>3</w:t>
      </w:r>
      <w:r w:rsidRPr="007407F6">
        <w:rPr>
          <w:sz w:val="40"/>
          <w:szCs w:val="40"/>
          <w:lang w:val="en-IN"/>
        </w:rPr>
        <w:t xml:space="preserve">. </w:t>
      </w:r>
      <w:r w:rsidRPr="007407F6">
        <w:rPr>
          <w:sz w:val="40"/>
          <w:szCs w:val="40"/>
          <w:lang w:val="en-IN"/>
        </w:rPr>
        <w:t>Object Oriented Design &amp; Software Engineering</w:t>
      </w:r>
    </w:p>
    <w:p w14:paraId="4D21EC3A" w14:textId="79E42563" w:rsidR="007407F6" w:rsidRDefault="007407F6" w:rsidP="007407F6">
      <w:pPr>
        <w:rPr>
          <w:lang w:val="en-IN"/>
        </w:rPr>
      </w:pPr>
      <w:r>
        <w:rPr>
          <w:lang w:val="en-IN"/>
        </w:rPr>
        <w:t>SDLC and Agile Methodology</w:t>
      </w:r>
    </w:p>
    <w:p w14:paraId="407B3E2D" w14:textId="67E95B3C" w:rsidR="007407F6" w:rsidRDefault="007407F6" w:rsidP="007407F6">
      <w:pPr>
        <w:rPr>
          <w:lang w:val="en-IN"/>
        </w:rPr>
      </w:pPr>
      <w:r>
        <w:rPr>
          <w:lang w:val="en-IN"/>
        </w:rPr>
        <w:lastRenderedPageBreak/>
        <w:t>Object Oriented Design</w:t>
      </w:r>
    </w:p>
    <w:p w14:paraId="7E5E0DBF" w14:textId="10A00225" w:rsidR="007407F6" w:rsidRDefault="007407F6" w:rsidP="007407F6">
      <w:pPr>
        <w:rPr>
          <w:lang w:val="en-IN"/>
        </w:rPr>
      </w:pPr>
      <w:r>
        <w:rPr>
          <w:lang w:val="en-IN"/>
        </w:rPr>
        <w:t>Testing and Version Control</w:t>
      </w:r>
    </w:p>
    <w:p w14:paraId="657EF877" w14:textId="745991F6" w:rsidR="007407F6" w:rsidRDefault="007407F6" w:rsidP="007407F6">
      <w:pPr>
        <w:rPr>
          <w:lang w:val="en-IN"/>
        </w:rPr>
      </w:pPr>
      <w:r>
        <w:rPr>
          <w:lang w:val="en-IN"/>
        </w:rPr>
        <w:t xml:space="preserve">Assignment on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Object-Oriented Analysis and Design</w:t>
      </w:r>
      <w:r w:rsidR="004320DD">
        <w:rPr>
          <w:rFonts w:ascii="Arial" w:hAnsi="Arial" w:cs="Arial"/>
          <w:b/>
          <w:bCs/>
          <w:color w:val="202124"/>
          <w:shd w:val="clear" w:color="auto" w:fill="FFFFFF"/>
        </w:rPr>
        <w:t xml:space="preserve"> (</w:t>
      </w:r>
      <w:r>
        <w:rPr>
          <w:lang w:val="en-IN"/>
        </w:rPr>
        <w:t>OOAD</w:t>
      </w:r>
      <w:r w:rsidR="004320DD">
        <w:rPr>
          <w:lang w:val="en-IN"/>
        </w:rPr>
        <w:t>)</w:t>
      </w:r>
    </w:p>
    <w:p w14:paraId="2B41851A" w14:textId="081B0E35" w:rsidR="004320DD" w:rsidRDefault="004320DD" w:rsidP="004320DD">
      <w:pPr>
        <w:pStyle w:val="Heading1"/>
        <w:rPr>
          <w:lang w:val="en-IN"/>
        </w:rPr>
      </w:pPr>
      <w:r>
        <w:rPr>
          <w:lang w:val="en-IN"/>
        </w:rPr>
        <w:t>C4. Data Structures and Algorithms</w:t>
      </w:r>
    </w:p>
    <w:p w14:paraId="42C9EBBE" w14:textId="4768CD5F" w:rsidR="004320DD" w:rsidRDefault="004320DD" w:rsidP="007407F6">
      <w:pPr>
        <w:rPr>
          <w:lang w:val="en-IN"/>
        </w:rPr>
      </w:pPr>
      <w:r>
        <w:rPr>
          <w:lang w:val="en-IN"/>
        </w:rPr>
        <w:t>Algorithm Analysis and Recursion</w:t>
      </w:r>
    </w:p>
    <w:p w14:paraId="1A9B810B" w14:textId="590EFBD6" w:rsidR="004320DD" w:rsidRDefault="004320DD" w:rsidP="007407F6">
      <w:pPr>
        <w:rPr>
          <w:lang w:val="en-IN"/>
        </w:rPr>
      </w:pPr>
      <w:r>
        <w:rPr>
          <w:lang w:val="en-IN"/>
        </w:rPr>
        <w:t>Searching &amp; Sorting (Divide &amp; Conquer)</w:t>
      </w:r>
    </w:p>
    <w:p w14:paraId="2EE029F1" w14:textId="35F916E3" w:rsidR="004320DD" w:rsidRDefault="004320DD" w:rsidP="007407F6">
      <w:pPr>
        <w:rPr>
          <w:lang w:val="en-IN"/>
        </w:rPr>
      </w:pPr>
      <w:r>
        <w:rPr>
          <w:lang w:val="en-IN"/>
        </w:rPr>
        <w:t>Stacks and Queues</w:t>
      </w:r>
    </w:p>
    <w:p w14:paraId="2FEFC753" w14:textId="65BA42DC" w:rsidR="004320DD" w:rsidRDefault="004320DD" w:rsidP="007407F6">
      <w:pPr>
        <w:rPr>
          <w:lang w:val="en-IN"/>
        </w:rPr>
      </w:pPr>
      <w:r>
        <w:rPr>
          <w:lang w:val="en-IN"/>
        </w:rPr>
        <w:t>Sets and Dictionaries (HashTable, Trees &amp; BST, Heaps)</w:t>
      </w:r>
    </w:p>
    <w:p w14:paraId="35A3EDEE" w14:textId="6E6D97D1" w:rsidR="004320DD" w:rsidRDefault="004320DD" w:rsidP="007407F6">
      <w:pPr>
        <w:rPr>
          <w:lang w:val="en-IN"/>
        </w:rPr>
      </w:pPr>
      <w:r>
        <w:rPr>
          <w:lang w:val="en-IN"/>
        </w:rPr>
        <w:t>Graphs and Graph Algorithms</w:t>
      </w:r>
    </w:p>
    <w:p w14:paraId="7D662D33" w14:textId="76C5C909" w:rsidR="004320DD" w:rsidRDefault="004320DD" w:rsidP="007407F6">
      <w:pPr>
        <w:rPr>
          <w:lang w:val="en-IN"/>
        </w:rPr>
      </w:pPr>
      <w:r>
        <w:rPr>
          <w:lang w:val="en-IN"/>
        </w:rPr>
        <w:t>Mandatory Assignment on above</w:t>
      </w:r>
    </w:p>
    <w:p w14:paraId="1CBE43CD" w14:textId="1FBC083A" w:rsidR="004320DD" w:rsidRDefault="004320DD" w:rsidP="007407F6">
      <w:pPr>
        <w:rPr>
          <w:lang w:val="en-IN"/>
        </w:rPr>
      </w:pPr>
      <w:r>
        <w:rPr>
          <w:lang w:val="en-IN"/>
        </w:rPr>
        <w:t>Greedy and Dynamic Programming</w:t>
      </w:r>
    </w:p>
    <w:p w14:paraId="0B9467D3" w14:textId="5D0A9A1C" w:rsidR="004320DD" w:rsidRDefault="004320DD" w:rsidP="007407F6">
      <w:pPr>
        <w:rPr>
          <w:lang w:val="en-IN"/>
        </w:rPr>
      </w:pPr>
      <w:r>
        <w:rPr>
          <w:lang w:val="en-IN"/>
        </w:rPr>
        <w:t>Interview Skills</w:t>
      </w:r>
    </w:p>
    <w:p w14:paraId="7AC71F33" w14:textId="77777777" w:rsidR="004320DD" w:rsidRDefault="004320DD" w:rsidP="007407F6">
      <w:pPr>
        <w:rPr>
          <w:lang w:val="en-IN"/>
        </w:rPr>
      </w:pPr>
    </w:p>
    <w:p w14:paraId="5D77FE80" w14:textId="15650515" w:rsidR="004320DD" w:rsidRPr="004320DD" w:rsidRDefault="004320DD" w:rsidP="004320DD">
      <w:pPr>
        <w:pStyle w:val="Heading1"/>
        <w:rPr>
          <w:sz w:val="48"/>
          <w:szCs w:val="48"/>
          <w:lang w:val="en-IN"/>
        </w:rPr>
      </w:pPr>
      <w:r w:rsidRPr="004320DD">
        <w:rPr>
          <w:sz w:val="48"/>
          <w:szCs w:val="48"/>
          <w:lang w:val="en-IN"/>
        </w:rPr>
        <w:t>C</w:t>
      </w:r>
      <w:r w:rsidRPr="004320DD">
        <w:rPr>
          <w:sz w:val="48"/>
          <w:szCs w:val="48"/>
          <w:lang w:val="en-IN"/>
        </w:rPr>
        <w:t>5</w:t>
      </w:r>
      <w:r w:rsidRPr="004320DD">
        <w:rPr>
          <w:sz w:val="48"/>
          <w:szCs w:val="48"/>
          <w:lang w:val="en-IN"/>
        </w:rPr>
        <w:t>. D</w:t>
      </w:r>
      <w:r w:rsidRPr="004320DD">
        <w:rPr>
          <w:sz w:val="48"/>
          <w:szCs w:val="48"/>
          <w:lang w:val="en-IN"/>
        </w:rPr>
        <w:t>istributed Systems and Cloud Databases</w:t>
      </w:r>
    </w:p>
    <w:p w14:paraId="4452C146" w14:textId="6D603B0F" w:rsidR="00794D1A" w:rsidRDefault="004320DD" w:rsidP="00794D1A">
      <w:pPr>
        <w:pStyle w:val="ListParagraph"/>
        <w:numPr>
          <w:ilvl w:val="0"/>
          <w:numId w:val="19"/>
        </w:numPr>
        <w:rPr>
          <w:rStyle w:val="Strong"/>
        </w:rPr>
      </w:pPr>
      <w:r w:rsidRPr="00794D1A">
        <w:rPr>
          <w:rStyle w:val="Strong"/>
        </w:rPr>
        <w:t>Introduction to Distributed Systems</w:t>
      </w:r>
      <w:r w:rsidR="00794D1A">
        <w:rPr>
          <w:rStyle w:val="Strong"/>
        </w:rPr>
        <w:t xml:space="preserve">: </w:t>
      </w:r>
    </w:p>
    <w:p w14:paraId="5DDB4FCB" w14:textId="0362A14D" w:rsidR="00794D1A" w:rsidRPr="00794D1A" w:rsidRDefault="00794D1A" w:rsidP="00C07AF7">
      <w:pPr>
        <w:ind w:left="720"/>
        <w:rPr>
          <w:lang w:val="en-IN"/>
        </w:rPr>
      </w:pPr>
      <w:r w:rsidRPr="00794D1A">
        <w:rPr>
          <w:lang w:val="en-IN"/>
        </w:rPr>
        <w:t xml:space="preserve">Understanding Distributed Systems: </w:t>
      </w:r>
      <w:r>
        <w:rPr>
          <w:lang w:val="en-IN"/>
        </w:rPr>
        <w:t>what it is, why it is needed, its characteristics and a few industry examples</w:t>
      </w:r>
      <w:r w:rsidR="00C07AF7">
        <w:rPr>
          <w:lang w:val="en-IN"/>
        </w:rPr>
        <w:t>, understanding challenges in implementing Distributed System and CAP theorem.</w:t>
      </w:r>
    </w:p>
    <w:p w14:paraId="790ABF48" w14:textId="20F0444A" w:rsidR="004320DD" w:rsidRDefault="004320DD" w:rsidP="00794D1A">
      <w:pPr>
        <w:pStyle w:val="ListParagraph"/>
        <w:numPr>
          <w:ilvl w:val="0"/>
          <w:numId w:val="19"/>
        </w:numPr>
        <w:rPr>
          <w:rStyle w:val="Strong"/>
        </w:rPr>
      </w:pPr>
      <w:r w:rsidRPr="00794D1A">
        <w:rPr>
          <w:rStyle w:val="Strong"/>
        </w:rPr>
        <w:t>Introduction to Cloud and A</w:t>
      </w:r>
      <w:r w:rsidR="00C07AF7">
        <w:rPr>
          <w:rStyle w:val="Strong"/>
        </w:rPr>
        <w:t>WS:</w:t>
      </w:r>
    </w:p>
    <w:p w14:paraId="57F4C781" w14:textId="7B3E4AA1" w:rsidR="00C07AF7" w:rsidRPr="00C07AF7" w:rsidRDefault="00C07AF7" w:rsidP="00C07AF7">
      <w:pPr>
        <w:pStyle w:val="ListParagraph"/>
        <w:rPr>
          <w:lang w:val="en-IN"/>
        </w:rPr>
      </w:pPr>
      <w:r w:rsidRPr="00C07AF7">
        <w:rPr>
          <w:lang w:val="en-IN"/>
        </w:rPr>
        <w:t xml:space="preserve">Understanding </w:t>
      </w:r>
      <w:r>
        <w:rPr>
          <w:lang w:val="en-IN"/>
        </w:rPr>
        <w:t>the different Cloud related concepts and terminologies and getting introduced to some of the services offered by AWS</w:t>
      </w:r>
    </w:p>
    <w:p w14:paraId="4FBE70A8" w14:textId="77777777" w:rsidR="00C07AF7" w:rsidRPr="00794D1A" w:rsidRDefault="00C07AF7" w:rsidP="00C07AF7">
      <w:pPr>
        <w:pStyle w:val="ListParagraph"/>
        <w:rPr>
          <w:rStyle w:val="Strong"/>
        </w:rPr>
      </w:pPr>
    </w:p>
    <w:p w14:paraId="0318FEB5" w14:textId="37B91825" w:rsidR="004320DD" w:rsidRDefault="004320DD" w:rsidP="00794D1A">
      <w:pPr>
        <w:pStyle w:val="ListParagraph"/>
        <w:numPr>
          <w:ilvl w:val="0"/>
          <w:numId w:val="19"/>
        </w:numPr>
        <w:rPr>
          <w:rStyle w:val="Strong"/>
        </w:rPr>
      </w:pPr>
      <w:r w:rsidRPr="00794D1A">
        <w:rPr>
          <w:rStyle w:val="Strong"/>
        </w:rPr>
        <w:t>SQL and Relational Database Management Systems</w:t>
      </w:r>
      <w:r w:rsidR="00C07AF7">
        <w:rPr>
          <w:rStyle w:val="Strong"/>
        </w:rPr>
        <w:t>:</w:t>
      </w:r>
    </w:p>
    <w:p w14:paraId="76C27383" w14:textId="29A5FA17" w:rsidR="00C07AF7" w:rsidRPr="00C07AF7" w:rsidRDefault="00C07AF7" w:rsidP="00C07AF7">
      <w:pPr>
        <w:pStyle w:val="ListParagraph"/>
        <w:rPr>
          <w:lang w:val="en-IN"/>
        </w:rPr>
      </w:pPr>
      <w:r>
        <w:rPr>
          <w:lang w:val="en-IN"/>
        </w:rPr>
        <w:t>Get introduced the Relational Database Management System and learn about the techniques to module relational databases. Use SQL to perform various DML and DDL queries on the relational database</w:t>
      </w:r>
    </w:p>
    <w:p w14:paraId="52E0023B" w14:textId="77777777" w:rsidR="00C07AF7" w:rsidRPr="00794D1A" w:rsidRDefault="00C07AF7" w:rsidP="00C07AF7">
      <w:pPr>
        <w:pStyle w:val="ListParagraph"/>
        <w:rPr>
          <w:rStyle w:val="Strong"/>
        </w:rPr>
      </w:pPr>
    </w:p>
    <w:p w14:paraId="0CDD41EA" w14:textId="177B5CB9" w:rsidR="004320DD" w:rsidRDefault="004320DD" w:rsidP="00794D1A">
      <w:pPr>
        <w:pStyle w:val="ListParagraph"/>
        <w:numPr>
          <w:ilvl w:val="0"/>
          <w:numId w:val="19"/>
        </w:numPr>
        <w:rPr>
          <w:rStyle w:val="Strong"/>
        </w:rPr>
      </w:pPr>
      <w:r w:rsidRPr="00794D1A">
        <w:rPr>
          <w:rStyle w:val="Strong"/>
        </w:rPr>
        <w:t>Hands on with NoSQL – MongoDB</w:t>
      </w:r>
      <w:r w:rsidR="00C07AF7">
        <w:rPr>
          <w:rStyle w:val="Strong"/>
        </w:rPr>
        <w:t>:</w:t>
      </w:r>
    </w:p>
    <w:p w14:paraId="22B08033" w14:textId="7BC2D9E6" w:rsidR="00C07AF7" w:rsidRPr="00C07AF7" w:rsidRDefault="00C07AF7" w:rsidP="00C07AF7">
      <w:pPr>
        <w:pStyle w:val="ListParagraph"/>
        <w:rPr>
          <w:lang w:val="en-IN"/>
        </w:rPr>
      </w:pPr>
      <w:r w:rsidRPr="00C07AF7">
        <w:rPr>
          <w:lang w:val="en-IN"/>
        </w:rPr>
        <w:lastRenderedPageBreak/>
        <w:t xml:space="preserve">Understanding </w:t>
      </w:r>
      <w:r>
        <w:rPr>
          <w:lang w:val="en-IN"/>
        </w:rPr>
        <w:t>the notion of NoSQL Database, take hands-on approach and learn model and query using MongoDB</w:t>
      </w:r>
    </w:p>
    <w:p w14:paraId="72A0ECFC" w14:textId="77777777" w:rsidR="00C07AF7" w:rsidRPr="00794D1A" w:rsidRDefault="00C07AF7" w:rsidP="00C07AF7">
      <w:pPr>
        <w:pStyle w:val="ListParagraph"/>
        <w:rPr>
          <w:rStyle w:val="Strong"/>
        </w:rPr>
      </w:pPr>
    </w:p>
    <w:p w14:paraId="1252B202" w14:textId="1B87A7BA" w:rsidR="004320DD" w:rsidRDefault="004320DD" w:rsidP="00794D1A">
      <w:pPr>
        <w:pStyle w:val="ListParagraph"/>
        <w:numPr>
          <w:ilvl w:val="0"/>
          <w:numId w:val="19"/>
        </w:numPr>
        <w:rPr>
          <w:rStyle w:val="Strong"/>
        </w:rPr>
      </w:pPr>
      <w:r w:rsidRPr="00794D1A">
        <w:rPr>
          <w:rStyle w:val="Strong"/>
        </w:rPr>
        <w:t>Assignment on Databases</w:t>
      </w:r>
    </w:p>
    <w:p w14:paraId="5B03A8B0" w14:textId="383E80BC" w:rsidR="00C07AF7" w:rsidRPr="00C07AF7" w:rsidRDefault="00C07AF7" w:rsidP="00C07AF7">
      <w:pPr>
        <w:pStyle w:val="ListParagraph"/>
        <w:rPr>
          <w:lang w:val="en-IN"/>
        </w:rPr>
      </w:pPr>
      <w:r w:rsidRPr="00C07AF7">
        <w:rPr>
          <w:lang w:val="en-IN"/>
        </w:rPr>
        <w:t>U</w:t>
      </w:r>
      <w:r>
        <w:rPr>
          <w:lang w:val="en-IN"/>
        </w:rPr>
        <w:t>se the concept learn so far and work on industry grade project</w:t>
      </w:r>
    </w:p>
    <w:p w14:paraId="3E3A3B59" w14:textId="77777777" w:rsidR="00C07AF7" w:rsidRPr="00794D1A" w:rsidRDefault="00C07AF7" w:rsidP="00C07AF7">
      <w:pPr>
        <w:pStyle w:val="ListParagraph"/>
        <w:rPr>
          <w:rStyle w:val="Strong"/>
        </w:rPr>
      </w:pPr>
    </w:p>
    <w:p w14:paraId="095CEFF1" w14:textId="2A8FA646" w:rsidR="004320DD" w:rsidRPr="004320DD" w:rsidRDefault="004320DD" w:rsidP="004320DD">
      <w:pPr>
        <w:pStyle w:val="Heading1"/>
        <w:rPr>
          <w:sz w:val="48"/>
          <w:szCs w:val="48"/>
          <w:lang w:val="en-IN"/>
        </w:rPr>
      </w:pPr>
      <w:r w:rsidRPr="004320DD">
        <w:rPr>
          <w:sz w:val="48"/>
          <w:szCs w:val="48"/>
          <w:lang w:val="en-IN"/>
        </w:rPr>
        <w:t>C6. Design and Development of Microservices</w:t>
      </w:r>
    </w:p>
    <w:p w14:paraId="79F720B7" w14:textId="13B79C00" w:rsidR="004320DD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Introduction to .Net Core and MVC</w:t>
      </w:r>
    </w:p>
    <w:p w14:paraId="42CE670C" w14:textId="20C96F12" w:rsidR="00C07AF7" w:rsidRPr="00C07AF7" w:rsidRDefault="00226101" w:rsidP="00C07AF7">
      <w:pPr>
        <w:pStyle w:val="ListParagraph"/>
        <w:rPr>
          <w:lang w:val="en-IN"/>
        </w:rPr>
      </w:pPr>
      <w:r>
        <w:rPr>
          <w:lang w:val="en-IN"/>
        </w:rPr>
        <w:t>Get introduced to .Net Core and create application using it.</w:t>
      </w:r>
    </w:p>
    <w:p w14:paraId="05E87476" w14:textId="77777777" w:rsidR="00C07AF7" w:rsidRPr="00C07AF7" w:rsidRDefault="00C07AF7" w:rsidP="00C07AF7">
      <w:pPr>
        <w:pStyle w:val="ListParagraph"/>
        <w:rPr>
          <w:rStyle w:val="Strong"/>
        </w:rPr>
      </w:pPr>
    </w:p>
    <w:p w14:paraId="139B232D" w14:textId="584D2739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Data Access Layer and Service Layer</w:t>
      </w:r>
    </w:p>
    <w:p w14:paraId="0EAAFD1D" w14:textId="3BBF4D5C" w:rsidR="00226101" w:rsidRDefault="00226101" w:rsidP="00226101">
      <w:pPr>
        <w:pStyle w:val="ListParagraph"/>
        <w:rPr>
          <w:lang w:val="en-IN"/>
        </w:rPr>
      </w:pPr>
      <w:r>
        <w:rPr>
          <w:lang w:val="en-IN"/>
        </w:rPr>
        <w:t>Take hands on approach and learn how to build data and service layer in your application.</w:t>
      </w:r>
    </w:p>
    <w:p w14:paraId="3507930C" w14:textId="77777777" w:rsidR="00226101" w:rsidRDefault="00226101" w:rsidP="00226101">
      <w:pPr>
        <w:pStyle w:val="ListParagraph"/>
        <w:rPr>
          <w:lang w:val="en-IN"/>
        </w:rPr>
      </w:pPr>
    </w:p>
    <w:p w14:paraId="0D9E3465" w14:textId="211DC8BF" w:rsidR="00226101" w:rsidRPr="00226101" w:rsidRDefault="00D67CE0" w:rsidP="00226101">
      <w:pPr>
        <w:pStyle w:val="ListParagraph"/>
        <w:numPr>
          <w:ilvl w:val="0"/>
          <w:numId w:val="19"/>
        </w:numPr>
        <w:rPr>
          <w:lang w:val="en-IN"/>
        </w:rPr>
      </w:pPr>
      <w:r w:rsidRPr="00C07AF7">
        <w:rPr>
          <w:rStyle w:val="Strong"/>
        </w:rPr>
        <w:t>Introduction to Backend Architectures</w:t>
      </w:r>
      <w:r w:rsidR="00226101" w:rsidRPr="00226101">
        <w:rPr>
          <w:lang w:val="en-IN"/>
        </w:rPr>
        <w:t xml:space="preserve"> </w:t>
      </w:r>
    </w:p>
    <w:p w14:paraId="571ACB4E" w14:textId="6C405355" w:rsidR="00226101" w:rsidRDefault="00226101" w:rsidP="00226101">
      <w:pPr>
        <w:pStyle w:val="ListParagraph"/>
        <w:rPr>
          <w:lang w:val="en-IN"/>
        </w:rPr>
      </w:pPr>
      <w:r>
        <w:rPr>
          <w:lang w:val="en-IN"/>
        </w:rPr>
        <w:t>Get introduced to web application, the various types of software backend architectures and learn about their use cases and challenges.</w:t>
      </w:r>
    </w:p>
    <w:p w14:paraId="2F62616D" w14:textId="77777777" w:rsidR="00226101" w:rsidRPr="00C07AF7" w:rsidRDefault="00226101" w:rsidP="00226101">
      <w:pPr>
        <w:pStyle w:val="ListParagraph"/>
        <w:rPr>
          <w:lang w:val="en-IN"/>
        </w:rPr>
      </w:pPr>
    </w:p>
    <w:p w14:paraId="4E25C2D6" w14:textId="0128778D" w:rsidR="00D67CE0" w:rsidRDefault="00D67CE0" w:rsidP="00226101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Designing Applications using Microservices</w:t>
      </w:r>
    </w:p>
    <w:p w14:paraId="0DBAF581" w14:textId="6413D026" w:rsidR="00226101" w:rsidRPr="00C07AF7" w:rsidRDefault="00226101" w:rsidP="00226101">
      <w:pPr>
        <w:pStyle w:val="ListParagraph"/>
        <w:rPr>
          <w:lang w:val="en-IN"/>
        </w:rPr>
      </w:pPr>
      <w:r>
        <w:rPr>
          <w:lang w:val="en-IN"/>
        </w:rPr>
        <w:t>Create a high-level design and decompose a given monolithic application to a microservice based architecture.</w:t>
      </w:r>
    </w:p>
    <w:p w14:paraId="087F10FA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705CE032" w14:textId="58691B0F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REST and Controller Layer</w:t>
      </w:r>
    </w:p>
    <w:p w14:paraId="5727F05C" w14:textId="6A174A04" w:rsidR="00226101" w:rsidRPr="00C07AF7" w:rsidRDefault="00226101" w:rsidP="00226101">
      <w:pPr>
        <w:pStyle w:val="ListParagraph"/>
        <w:rPr>
          <w:lang w:val="en-IN"/>
        </w:rPr>
      </w:pPr>
      <w:r>
        <w:rPr>
          <w:lang w:val="en-IN"/>
        </w:rPr>
        <w:t xml:space="preserve">Get introduced to REST and understand its various intricacies to develop REST APIs. </w:t>
      </w:r>
    </w:p>
    <w:p w14:paraId="533FF1B1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7A3FFE0E" w14:textId="323CEA31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AOP, Exception Handling and Application Security</w:t>
      </w:r>
    </w:p>
    <w:p w14:paraId="733F79A6" w14:textId="77777777" w:rsidR="00226101" w:rsidRPr="00C07AF7" w:rsidRDefault="00226101" w:rsidP="00226101">
      <w:pPr>
        <w:pStyle w:val="ListParagraph"/>
        <w:rPr>
          <w:lang w:val="en-IN"/>
        </w:rPr>
      </w:pPr>
      <w:r>
        <w:rPr>
          <w:lang w:val="en-IN"/>
        </w:rPr>
        <w:t>Get introduced to Aspect Oriented Programming. Learn about the various concepts of Exception Handling and application security.</w:t>
      </w:r>
    </w:p>
    <w:p w14:paraId="65F11B70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1129CBAD" w14:textId="0BDA91F5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Discovery and Communications between Microservices</w:t>
      </w:r>
    </w:p>
    <w:p w14:paraId="2F9C7725" w14:textId="236D7BAD" w:rsidR="00226101" w:rsidRPr="00C07AF7" w:rsidRDefault="00823232" w:rsidP="00226101">
      <w:pPr>
        <w:pStyle w:val="ListParagraph"/>
        <w:rPr>
          <w:lang w:val="en-IN"/>
        </w:rPr>
      </w:pPr>
      <w:r>
        <w:rPr>
          <w:lang w:val="en-IN"/>
        </w:rPr>
        <w:t xml:space="preserve">Establish synchronous communication between microservices, and manage these services for registry, discovery, load balancing and API gateway. </w:t>
      </w:r>
    </w:p>
    <w:p w14:paraId="5B1E2C75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5D727B91" w14:textId="20939CD6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t>Asynchronous Communications using Messaging Models</w:t>
      </w:r>
    </w:p>
    <w:p w14:paraId="14238670" w14:textId="445F0BCB" w:rsidR="00226101" w:rsidRPr="00C07AF7" w:rsidRDefault="00823232" w:rsidP="00226101">
      <w:pPr>
        <w:pStyle w:val="ListParagraph"/>
        <w:rPr>
          <w:lang w:val="en-IN"/>
        </w:rPr>
      </w:pPr>
      <w:r>
        <w:rPr>
          <w:lang w:val="en-IN"/>
        </w:rPr>
        <w:t xml:space="preserve">Analyse various messaging patterns and deep dive into Kafka to establish </w:t>
      </w:r>
      <w:r w:rsidR="00A72F0A">
        <w:rPr>
          <w:lang w:val="en-IN"/>
        </w:rPr>
        <w:t>asynchronous communication for given use case.</w:t>
      </w:r>
    </w:p>
    <w:p w14:paraId="59F481C7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032D72BB" w14:textId="31E933AE" w:rsidR="00D67CE0" w:rsidRDefault="00D67CE0" w:rsidP="00C07AF7">
      <w:pPr>
        <w:pStyle w:val="ListParagraph"/>
        <w:numPr>
          <w:ilvl w:val="0"/>
          <w:numId w:val="19"/>
        </w:numPr>
        <w:rPr>
          <w:rStyle w:val="Strong"/>
        </w:rPr>
      </w:pPr>
      <w:r w:rsidRPr="00C07AF7">
        <w:rPr>
          <w:rStyle w:val="Strong"/>
        </w:rPr>
        <w:lastRenderedPageBreak/>
        <w:t>Course Project: Hotel Room Booking Application</w:t>
      </w:r>
    </w:p>
    <w:p w14:paraId="264C31F7" w14:textId="291D64CC" w:rsidR="00226101" w:rsidRPr="00C07AF7" w:rsidRDefault="00A72F0A" w:rsidP="00226101">
      <w:pPr>
        <w:pStyle w:val="ListParagraph"/>
        <w:rPr>
          <w:lang w:val="en-IN"/>
        </w:rPr>
      </w:pPr>
      <w:r>
        <w:rPr>
          <w:lang w:val="en-IN"/>
        </w:rPr>
        <w:t>Create a microservice based application to evaluate the knowledge acquired throughout the course.</w:t>
      </w:r>
    </w:p>
    <w:p w14:paraId="5A706E81" w14:textId="77777777" w:rsidR="00226101" w:rsidRPr="00C07AF7" w:rsidRDefault="00226101" w:rsidP="00226101">
      <w:pPr>
        <w:pStyle w:val="ListParagraph"/>
        <w:rPr>
          <w:rStyle w:val="Strong"/>
        </w:rPr>
      </w:pPr>
    </w:p>
    <w:p w14:paraId="5C3D29FD" w14:textId="10737C19" w:rsidR="00D67CE0" w:rsidRDefault="00D67CE0" w:rsidP="00D67CE0">
      <w:pPr>
        <w:pStyle w:val="Heading1"/>
        <w:rPr>
          <w:lang w:val="en-IN"/>
        </w:rPr>
      </w:pPr>
      <w:r>
        <w:rPr>
          <w:lang w:val="en-IN"/>
        </w:rPr>
        <w:t>C7. Serverless Development and Deployment of Cloud-Native Applications</w:t>
      </w:r>
    </w:p>
    <w:p w14:paraId="396C8F31" w14:textId="6DC577EB" w:rsidR="00D67CE0" w:rsidRDefault="00D67CE0" w:rsidP="007407F6">
      <w:pPr>
        <w:rPr>
          <w:lang w:val="en-IN"/>
        </w:rPr>
      </w:pPr>
      <w:r>
        <w:rPr>
          <w:lang w:val="en-IN"/>
        </w:rPr>
        <w:t>Introduction to Serverless Architecture &amp; AWS Lambda</w:t>
      </w:r>
    </w:p>
    <w:p w14:paraId="4B965247" w14:textId="316AB0EF" w:rsidR="00D67CE0" w:rsidRDefault="00D67CE0" w:rsidP="007407F6">
      <w:pPr>
        <w:rPr>
          <w:lang w:val="en-IN"/>
        </w:rPr>
      </w:pPr>
      <w:r>
        <w:rPr>
          <w:lang w:val="en-IN"/>
        </w:rPr>
        <w:t>Web Application Optimization</w:t>
      </w:r>
    </w:p>
    <w:p w14:paraId="65128B4D" w14:textId="0168EED2" w:rsidR="00D67CE0" w:rsidRDefault="00D67CE0" w:rsidP="007407F6">
      <w:pPr>
        <w:rPr>
          <w:lang w:val="en-IN"/>
        </w:rPr>
      </w:pPr>
      <w:r>
        <w:rPr>
          <w:lang w:val="en-IN"/>
        </w:rPr>
        <w:t>Microservices – Debugging and Troubleshooting</w:t>
      </w:r>
    </w:p>
    <w:p w14:paraId="319EA177" w14:textId="0D42B49C" w:rsidR="00D67CE0" w:rsidRDefault="00794D1A" w:rsidP="007407F6">
      <w:pPr>
        <w:rPr>
          <w:lang w:val="en-IN"/>
        </w:rPr>
      </w:pPr>
      <w:r>
        <w:rPr>
          <w:lang w:val="en-IN"/>
        </w:rPr>
        <w:t>Dotnet on AWS (Dotnet offerings on AWS Cloud)</w:t>
      </w:r>
    </w:p>
    <w:p w14:paraId="53178B67" w14:textId="607A88F6" w:rsidR="00794D1A" w:rsidRDefault="00794D1A" w:rsidP="007407F6">
      <w:pPr>
        <w:rPr>
          <w:lang w:val="en-IN"/>
        </w:rPr>
      </w:pPr>
      <w:r>
        <w:rPr>
          <w:lang w:val="en-IN"/>
        </w:rPr>
        <w:t>Application Deployment using Docker</w:t>
      </w:r>
    </w:p>
    <w:p w14:paraId="57E53024" w14:textId="4FF1643B" w:rsidR="00794D1A" w:rsidRDefault="00794D1A" w:rsidP="007407F6">
      <w:pPr>
        <w:rPr>
          <w:lang w:val="en-IN"/>
        </w:rPr>
      </w:pPr>
      <w:r>
        <w:rPr>
          <w:lang w:val="en-IN"/>
        </w:rPr>
        <w:t>Deploying Containers at Scale using Kubernetes</w:t>
      </w:r>
    </w:p>
    <w:p w14:paraId="7A9F117C" w14:textId="684042B6" w:rsidR="00794D1A" w:rsidRDefault="00794D1A" w:rsidP="007407F6">
      <w:pPr>
        <w:rPr>
          <w:lang w:val="en-IN"/>
        </w:rPr>
      </w:pPr>
      <w:r>
        <w:rPr>
          <w:lang w:val="en-IN"/>
        </w:rPr>
        <w:t>Deploying Web Applications with Elastic Beanstalk</w:t>
      </w:r>
    </w:p>
    <w:p w14:paraId="044C2B7E" w14:textId="3F7506A3" w:rsidR="00794D1A" w:rsidRDefault="00794D1A" w:rsidP="007407F6">
      <w:pPr>
        <w:rPr>
          <w:lang w:val="en-IN"/>
        </w:rPr>
      </w:pPr>
      <w:r>
        <w:rPr>
          <w:lang w:val="en-IN"/>
        </w:rPr>
        <w:t>Course Project: Application Deployment using Docker</w:t>
      </w:r>
    </w:p>
    <w:p w14:paraId="078C64F3" w14:textId="1B564FEA" w:rsidR="00794D1A" w:rsidRDefault="00794D1A" w:rsidP="00794D1A">
      <w:pPr>
        <w:pStyle w:val="Heading1"/>
        <w:rPr>
          <w:lang w:val="en-IN"/>
        </w:rPr>
      </w:pPr>
      <w:r>
        <w:rPr>
          <w:lang w:val="en-IN"/>
        </w:rPr>
        <w:t>C8. CAPSTONE</w:t>
      </w:r>
    </w:p>
    <w:p w14:paraId="7F5456A0" w14:textId="7446FFCA" w:rsidR="00794D1A" w:rsidRDefault="00794D1A" w:rsidP="007407F6">
      <w:pPr>
        <w:rPr>
          <w:lang w:val="en-IN"/>
        </w:rPr>
      </w:pPr>
      <w:r>
        <w:rPr>
          <w:lang w:val="en-IN"/>
        </w:rPr>
        <w:t xml:space="preserve">Capstone Project: Book My Consultation Application  </w:t>
      </w:r>
    </w:p>
    <w:p w14:paraId="6FBD8503" w14:textId="77777777" w:rsidR="00794D1A" w:rsidRDefault="00794D1A" w:rsidP="007407F6">
      <w:pPr>
        <w:rPr>
          <w:lang w:val="en-IN"/>
        </w:rPr>
      </w:pPr>
    </w:p>
    <w:p w14:paraId="47BDAE57" w14:textId="77777777" w:rsidR="00D67CE0" w:rsidRDefault="00D67CE0" w:rsidP="007407F6">
      <w:pPr>
        <w:rPr>
          <w:lang w:val="en-IN"/>
        </w:rPr>
      </w:pPr>
    </w:p>
    <w:p w14:paraId="56643226" w14:textId="77777777" w:rsidR="007407F6" w:rsidRDefault="007407F6" w:rsidP="007407F6">
      <w:pPr>
        <w:rPr>
          <w:lang w:val="en-IN"/>
        </w:rPr>
      </w:pPr>
    </w:p>
    <w:p w14:paraId="7AAF9240" w14:textId="77777777" w:rsidR="007407F6" w:rsidRDefault="007407F6" w:rsidP="007407F6">
      <w:pPr>
        <w:rPr>
          <w:lang w:val="en-IN"/>
        </w:rPr>
      </w:pPr>
    </w:p>
    <w:p w14:paraId="1B8F835E" w14:textId="77777777" w:rsidR="007407F6" w:rsidRPr="007407F6" w:rsidRDefault="007407F6" w:rsidP="007407F6">
      <w:pPr>
        <w:rPr>
          <w:lang w:val="en-IN"/>
        </w:rPr>
      </w:pPr>
    </w:p>
    <w:sectPr w:rsidR="007407F6" w:rsidRPr="007407F6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37E39" w14:textId="77777777" w:rsidR="00A37E8F" w:rsidRDefault="00A37E8F">
      <w:pPr>
        <w:spacing w:line="240" w:lineRule="auto"/>
      </w:pPr>
      <w:r>
        <w:separator/>
      </w:r>
    </w:p>
  </w:endnote>
  <w:endnote w:type="continuationSeparator" w:id="0">
    <w:p w14:paraId="2310FBE9" w14:textId="77777777" w:rsidR="00A37E8F" w:rsidRDefault="00A37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FADBA" w14:textId="77777777" w:rsidR="00A37E8F" w:rsidRDefault="00A37E8F">
      <w:pPr>
        <w:spacing w:line="240" w:lineRule="auto"/>
      </w:pPr>
      <w:r>
        <w:separator/>
      </w:r>
    </w:p>
  </w:footnote>
  <w:footnote w:type="continuationSeparator" w:id="0">
    <w:p w14:paraId="038ACAB4" w14:textId="77777777" w:rsidR="00A37E8F" w:rsidRDefault="00A37E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21587"/>
    <w:multiLevelType w:val="hybridMultilevel"/>
    <w:tmpl w:val="11AEB3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</w:num>
  <w:num w:numId="5">
    <w:abstractNumId w:val="8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F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26101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20DD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07F6"/>
    <w:rsid w:val="00742FF3"/>
    <w:rsid w:val="00794B27"/>
    <w:rsid w:val="00794D1A"/>
    <w:rsid w:val="007A73CB"/>
    <w:rsid w:val="007A7846"/>
    <w:rsid w:val="007B2795"/>
    <w:rsid w:val="007F66F5"/>
    <w:rsid w:val="00812400"/>
    <w:rsid w:val="0082203C"/>
    <w:rsid w:val="00823232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37E8F"/>
    <w:rsid w:val="00A60D92"/>
    <w:rsid w:val="00A72F0A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07AF7"/>
    <w:rsid w:val="00CA0C45"/>
    <w:rsid w:val="00CB1D0E"/>
    <w:rsid w:val="00CC3AB0"/>
    <w:rsid w:val="00CD4A9C"/>
    <w:rsid w:val="00CF12AE"/>
    <w:rsid w:val="00D1798D"/>
    <w:rsid w:val="00D44ACA"/>
    <w:rsid w:val="00D67CE0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5C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SINGH\AppData\Local\Microsoft\Office\16.0\DTS\en-US%7b5AECD884-908C-4E97-8DCE-51FE61B0D6E9%7d\%7bE090B347-D658-4DC1-953D-05830E1D9393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{E090B347-D658-4DC1-953D-05830E1D9393}tf10002117_win32.dotx</Template>
  <TotalTime>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2021-10-18T12:33:00Z</dcterms:created>
  <dcterms:modified xsi:type="dcterms:W3CDTF">2021-10-18T14:10:00Z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